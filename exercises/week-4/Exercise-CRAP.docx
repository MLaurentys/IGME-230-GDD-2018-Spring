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78633" w14:textId="4579FA1C" w:rsidR="00D7421B" w:rsidRPr="004643A9" w:rsidRDefault="00F4141B" w:rsidP="00D7421B">
      <w:pPr>
        <w:pStyle w:val="Title"/>
        <w:rPr>
          <w:sz w:val="48"/>
        </w:rPr>
      </w:pPr>
      <w:r>
        <w:rPr>
          <w:sz w:val="48"/>
        </w:rPr>
        <w:t>Exercise</w:t>
      </w:r>
      <w:r w:rsidR="00214477">
        <w:rPr>
          <w:sz w:val="48"/>
        </w:rPr>
        <w:t xml:space="preserve"> </w:t>
      </w:r>
      <w:r w:rsidR="007F4503">
        <w:rPr>
          <w:sz w:val="48"/>
        </w:rPr>
        <w:t>6A</w:t>
      </w:r>
      <w:r w:rsidR="00D7421B" w:rsidRPr="004643A9">
        <w:rPr>
          <w:sz w:val="48"/>
        </w:rPr>
        <w:t xml:space="preserve">:  </w:t>
      </w:r>
      <w:r w:rsidR="00F21A5F">
        <w:rPr>
          <w:sz w:val="48"/>
        </w:rPr>
        <w:t>Analyzing Webs</w:t>
      </w:r>
      <w:bookmarkStart w:id="0" w:name="_GoBack"/>
      <w:bookmarkEnd w:id="0"/>
      <w:r w:rsidR="004643A9" w:rsidRPr="004643A9">
        <w:rPr>
          <w:sz w:val="48"/>
        </w:rPr>
        <w:t>ites with CRAP</w:t>
      </w:r>
    </w:p>
    <w:p w14:paraId="6614331C" w14:textId="77777777" w:rsidR="00D7421B" w:rsidRPr="00E7782C" w:rsidRDefault="00D7421B" w:rsidP="00D7421B">
      <w:pPr>
        <w:pStyle w:val="Subtitle"/>
        <w:jc w:val="both"/>
      </w:pPr>
      <w:r>
        <w:t>Your Name:  ___________________________________________________________________________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53C8E75C" w14:textId="77777777" w:rsidR="00D7421B" w:rsidRDefault="00D7421B" w:rsidP="00D7421B">
      <w:pPr>
        <w:numPr>
          <w:ilvl w:val="1"/>
          <w:numId w:val="34"/>
        </w:numPr>
        <w:spacing w:after="0" w:line="240" w:lineRule="auto"/>
      </w:pPr>
      <w:r>
        <w:t>Alignment:</w:t>
      </w:r>
    </w:p>
    <w:p w14:paraId="5D60A5C9" w14:textId="77777777" w:rsidR="00D7421B" w:rsidRDefault="00D7421B" w:rsidP="00D7421B">
      <w:pPr>
        <w:ind w:left="360"/>
      </w:pPr>
    </w:p>
    <w:p w14:paraId="5FC50967" w14:textId="77777777" w:rsidR="00A65C14" w:rsidRDefault="00A65C14" w:rsidP="00D7421B">
      <w:pPr>
        <w:ind w:left="360"/>
      </w:pPr>
    </w:p>
    <w:p w14:paraId="25069826" w14:textId="77777777" w:rsidR="00D7421B" w:rsidRDefault="00D7421B" w:rsidP="00D7421B">
      <w:pPr>
        <w:ind w:left="360"/>
      </w:pPr>
    </w:p>
    <w:p w14:paraId="0907BA95" w14:textId="77777777" w:rsidR="00D7421B" w:rsidRDefault="00D7421B" w:rsidP="00D7421B">
      <w:pPr>
        <w:numPr>
          <w:ilvl w:val="1"/>
          <w:numId w:val="34"/>
        </w:numPr>
        <w:spacing w:after="0" w:line="240" w:lineRule="auto"/>
      </w:pPr>
      <w:r>
        <w:t>Proximity:</w:t>
      </w:r>
    </w:p>
    <w:p w14:paraId="088D9244" w14:textId="77777777" w:rsidR="00D7421B" w:rsidRDefault="00D7421B" w:rsidP="00D7421B"/>
    <w:p w14:paraId="3A30EDA8" w14:textId="77777777" w:rsidR="00A65C14" w:rsidRDefault="00A65C14" w:rsidP="00D7421B"/>
    <w:p w14:paraId="021A0D4B" w14:textId="77777777" w:rsidR="00D7421B" w:rsidRDefault="00D7421B" w:rsidP="00D7421B"/>
    <w:p w14:paraId="3C7C9FC2" w14:textId="77777777" w:rsidR="00D7421B" w:rsidRDefault="00D7421B" w:rsidP="00D7421B">
      <w:pPr>
        <w:numPr>
          <w:ilvl w:val="1"/>
          <w:numId w:val="34"/>
        </w:numPr>
        <w:spacing w:after="0" w:line="240" w:lineRule="auto"/>
      </w:pPr>
      <w:r>
        <w:t>Repetition:</w:t>
      </w:r>
    </w:p>
    <w:p w14:paraId="1409A116" w14:textId="77777777" w:rsidR="00D7421B" w:rsidRDefault="00D7421B" w:rsidP="00D7421B"/>
    <w:p w14:paraId="507577AC" w14:textId="77777777" w:rsidR="00A65C14" w:rsidRDefault="00A65C14" w:rsidP="00D7421B"/>
    <w:p w14:paraId="457CE18B" w14:textId="77777777" w:rsidR="00D7421B" w:rsidRDefault="00D7421B" w:rsidP="00D7421B"/>
    <w:p w14:paraId="62E56617" w14:textId="77777777" w:rsidR="00D7421B" w:rsidRDefault="00D7421B" w:rsidP="00D7421B">
      <w:pPr>
        <w:numPr>
          <w:ilvl w:val="1"/>
          <w:numId w:val="34"/>
        </w:numPr>
        <w:spacing w:after="0" w:line="240" w:lineRule="auto"/>
      </w:pPr>
      <w:r>
        <w:t>Contrast:</w:t>
      </w:r>
    </w:p>
    <w:p w14:paraId="158A5CF8" w14:textId="77777777" w:rsidR="00D7421B" w:rsidRDefault="00D7421B" w:rsidP="00D7421B"/>
    <w:p w14:paraId="781D5D0C" w14:textId="77777777" w:rsidR="00D7421B" w:rsidRDefault="00D7421B" w:rsidP="00D7421B"/>
    <w:p w14:paraId="19879617" w14:textId="77777777" w:rsidR="00D7421B" w:rsidRDefault="00D7421B" w:rsidP="00D7421B">
      <w:pPr>
        <w:numPr>
          <w:ilvl w:val="1"/>
          <w:numId w:val="34"/>
        </w:numPr>
        <w:spacing w:after="0" w:line="240" w:lineRule="auto"/>
      </w:pPr>
      <w:r>
        <w:t>Use of color</w:t>
      </w:r>
    </w:p>
    <w:p w14:paraId="0195A63C" w14:textId="77777777" w:rsidR="00A65C14" w:rsidRDefault="00A65C14" w:rsidP="00D7421B"/>
    <w:p w14:paraId="6516EFE9" w14:textId="77777777"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77777777" w:rsidR="00A65C14" w:rsidRDefault="00A65C14" w:rsidP="00A65C14"/>
    <w:p w14:paraId="1DD8B37A" w14:textId="77777777" w:rsidR="00A65C14" w:rsidRDefault="00A65C14" w:rsidP="00A65C14"/>
    <w:p w14:paraId="1D6A0C04" w14:textId="77777777" w:rsidR="00D7421B" w:rsidRDefault="00D7421B" w:rsidP="00A65C14"/>
    <w:p w14:paraId="085BADE1" w14:textId="7EE31F33" w:rsidR="00D7421B" w:rsidRDefault="006A7A9B" w:rsidP="00D7421B">
      <w:pPr>
        <w:numPr>
          <w:ilvl w:val="0"/>
          <w:numId w:val="34"/>
        </w:numPr>
        <w:spacing w:after="0" w:line="240" w:lineRule="auto"/>
      </w:pPr>
      <w:r>
        <w:t>Now go into m</w:t>
      </w:r>
      <w:r w:rsidR="00D7421B">
        <w:t>yCourses,</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w:t>
      </w:r>
      <w:r w:rsidR="00463565">
        <w:rPr>
          <w:b/>
        </w:rPr>
        <w:t>net</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77777777" w:rsidR="00D7421B" w:rsidRDefault="00D7421B" w:rsidP="00D7421B">
      <w:pPr>
        <w:numPr>
          <w:ilvl w:val="1"/>
          <w:numId w:val="34"/>
        </w:numPr>
        <w:spacing w:after="0" w:line="240" w:lineRule="auto"/>
      </w:pPr>
      <w:r>
        <w:t>Author of message you’re summarizing:  ____________________________________________</w:t>
      </w:r>
      <w:r>
        <w:br/>
      </w:r>
    </w:p>
    <w:p w14:paraId="6E58815B" w14:textId="77777777" w:rsidR="00D7421B" w:rsidRDefault="00D7421B" w:rsidP="00D7421B">
      <w:pPr>
        <w:numPr>
          <w:ilvl w:val="1"/>
          <w:numId w:val="34"/>
        </w:numPr>
        <w:spacing w:after="0" w:line="240" w:lineRule="auto"/>
      </w:pPr>
      <w:r>
        <w:t>Alignment:</w:t>
      </w:r>
    </w:p>
    <w:p w14:paraId="5467612A" w14:textId="77777777" w:rsidR="00D7421B" w:rsidRDefault="00D7421B" w:rsidP="00D7421B">
      <w:pPr>
        <w:ind w:left="360"/>
        <w:rPr>
          <w:sz w:val="12"/>
        </w:rPr>
      </w:pPr>
    </w:p>
    <w:p w14:paraId="1D0771AF" w14:textId="77777777" w:rsidR="004F4A28" w:rsidRDefault="004F4A28" w:rsidP="00D7421B">
      <w:pPr>
        <w:ind w:left="360"/>
      </w:pPr>
    </w:p>
    <w:p w14:paraId="41A10FDB" w14:textId="77777777" w:rsidR="00D7421B" w:rsidRDefault="00D7421B" w:rsidP="00D7421B">
      <w:pPr>
        <w:ind w:left="360"/>
      </w:pPr>
    </w:p>
    <w:p w14:paraId="5AEA10C2" w14:textId="77777777" w:rsidR="00D7421B" w:rsidRDefault="00D7421B" w:rsidP="00D7421B">
      <w:pPr>
        <w:numPr>
          <w:ilvl w:val="1"/>
          <w:numId w:val="34"/>
        </w:numPr>
        <w:spacing w:after="0" w:line="240" w:lineRule="auto"/>
      </w:pPr>
      <w:r>
        <w:t>Proximity:</w:t>
      </w:r>
    </w:p>
    <w:p w14:paraId="6091D843" w14:textId="77777777" w:rsidR="00D7421B" w:rsidRDefault="00D7421B" w:rsidP="00D7421B">
      <w:pPr>
        <w:rPr>
          <w:sz w:val="12"/>
        </w:rPr>
      </w:pPr>
    </w:p>
    <w:p w14:paraId="562270DC" w14:textId="77777777" w:rsidR="004F4A28" w:rsidRDefault="004F4A28" w:rsidP="00D7421B"/>
    <w:p w14:paraId="02507EB1" w14:textId="77777777" w:rsidR="00D7421B" w:rsidRDefault="00D7421B" w:rsidP="00D7421B"/>
    <w:p w14:paraId="65190CD0" w14:textId="77777777" w:rsidR="00D7421B" w:rsidRDefault="00D7421B" w:rsidP="00D7421B">
      <w:pPr>
        <w:numPr>
          <w:ilvl w:val="1"/>
          <w:numId w:val="34"/>
        </w:numPr>
        <w:spacing w:after="0" w:line="240" w:lineRule="auto"/>
      </w:pPr>
      <w:r>
        <w:t>Repetition:</w:t>
      </w:r>
    </w:p>
    <w:p w14:paraId="0D0D7078" w14:textId="77777777" w:rsidR="004F4A28" w:rsidRDefault="004F4A28" w:rsidP="00D7421B"/>
    <w:p w14:paraId="57A05B19" w14:textId="77777777"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5B9E8C34" w14:textId="77777777" w:rsidR="00D7421B" w:rsidRDefault="00D7421B" w:rsidP="00D7421B"/>
    <w:p w14:paraId="6C7593E9" w14:textId="77777777" w:rsidR="00D7421B" w:rsidRDefault="00D7421B" w:rsidP="00D7421B"/>
    <w:p w14:paraId="75B8367F" w14:textId="77777777" w:rsidR="00D7421B" w:rsidRDefault="00D7421B" w:rsidP="00D7421B">
      <w:pPr>
        <w:numPr>
          <w:ilvl w:val="1"/>
          <w:numId w:val="34"/>
        </w:numPr>
        <w:spacing w:after="0" w:line="240" w:lineRule="auto"/>
      </w:pPr>
      <w:r>
        <w:t>Use of color:</w:t>
      </w:r>
    </w:p>
    <w:p w14:paraId="370F92DC" w14:textId="77777777" w:rsidR="00D7421B" w:rsidRDefault="00D7421B" w:rsidP="00D7421B"/>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77777777" w:rsidR="004F4A28" w:rsidRDefault="004F4A28" w:rsidP="004F4A28">
      <w:pPr>
        <w:spacing w:after="0" w:line="240" w:lineRule="auto"/>
      </w:pP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3EE61BC9" w14:textId="77777777" w:rsidR="004F4A28" w:rsidRDefault="004F4A28" w:rsidP="004F4A28">
      <w:pPr>
        <w:spacing w:after="0" w:line="240" w:lineRule="auto"/>
      </w:pP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77777777" w:rsidR="00D7421B" w:rsidRDefault="005C5DEE" w:rsidP="00D7421B">
      <w:r>
        <w:br/>
      </w:r>
      <w:r>
        <w:br/>
      </w:r>
      <w:r>
        <w:br/>
      </w:r>
      <w:r w:rsidR="006101ED">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or </w:t>
      </w:r>
      <w:r w:rsidRPr="00D7421B">
        <w:rPr>
          <w:sz w:val="24"/>
        </w:rPr>
        <w:br/>
        <w:t>http://www.randomwebsite.com/</w:t>
      </w:r>
    </w:p>
    <w:p w14:paraId="558258F8" w14:textId="77777777" w:rsidR="00D7421B" w:rsidRDefault="004453FC" w:rsidP="004453FC">
      <w:pPr>
        <w:pStyle w:val="Heading1"/>
      </w:pPr>
      <w:r>
        <w:br w:type="page"/>
      </w:r>
      <w:r w:rsidR="00D7421B">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to the appropriate dropbox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BA820" w14:textId="77777777" w:rsidR="00B61685" w:rsidRDefault="00B61685" w:rsidP="00D7421B">
      <w:pPr>
        <w:spacing w:after="0" w:line="240" w:lineRule="auto"/>
      </w:pPr>
      <w:r>
        <w:separator/>
      </w:r>
    </w:p>
  </w:endnote>
  <w:endnote w:type="continuationSeparator" w:id="0">
    <w:p w14:paraId="088460B3" w14:textId="77777777" w:rsidR="00B61685" w:rsidRDefault="00B61685"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A8EC1" w14:textId="77777777" w:rsidR="00B61685" w:rsidRDefault="00B61685" w:rsidP="00D7421B">
      <w:pPr>
        <w:spacing w:after="0" w:line="240" w:lineRule="auto"/>
      </w:pPr>
      <w:r>
        <w:separator/>
      </w:r>
    </w:p>
  </w:footnote>
  <w:footnote w:type="continuationSeparator" w:id="0">
    <w:p w14:paraId="4F0DAF72" w14:textId="77777777" w:rsidR="00B61685" w:rsidRDefault="00B61685" w:rsidP="00D742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attachedTemplate r:id="rId1"/>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3FC"/>
    <w:rsid w:val="000515F2"/>
    <w:rsid w:val="001C1662"/>
    <w:rsid w:val="00214477"/>
    <w:rsid w:val="00370933"/>
    <w:rsid w:val="004453FC"/>
    <w:rsid w:val="00463565"/>
    <w:rsid w:val="004643A9"/>
    <w:rsid w:val="004A2248"/>
    <w:rsid w:val="004F4A28"/>
    <w:rsid w:val="005355DD"/>
    <w:rsid w:val="005C5DEE"/>
    <w:rsid w:val="006101ED"/>
    <w:rsid w:val="0064446F"/>
    <w:rsid w:val="006A48C1"/>
    <w:rsid w:val="006A7A9B"/>
    <w:rsid w:val="007F4503"/>
    <w:rsid w:val="008A5DE5"/>
    <w:rsid w:val="008D4D6B"/>
    <w:rsid w:val="00A65C14"/>
    <w:rsid w:val="00B61685"/>
    <w:rsid w:val="00C5481F"/>
    <w:rsid w:val="00C605BF"/>
    <w:rsid w:val="00D7421B"/>
    <w:rsid w:val="00DA394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mark:Library:Application%20Support:Microsoft:Office:User%20Templates:My%20Templates:320%20Document%20Template.dotx"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System:Users:mark:Library:Application Support:Microsoft:Office:User Templates:My Templates:320 Document Template.dotx</Template>
  <TotalTime>16</TotalTime>
  <Pages>6</Pages>
  <Words>622</Words>
  <Characters>3551</Characters>
  <Application>Microsoft Macintosh Word</Application>
  <DocSecurity>0</DocSecurity>
  <Lines>29</Lines>
  <Paragraphs>8</Paragraphs>
  <ScaleCrop>false</ScaleCrop>
  <Manager/>
  <Company>Hewlett-Packard Company</Company>
  <LinksUpToDate>false</LinksUpToDate>
  <CharactersWithSpaces>4165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Sean Boyle</cp:lastModifiedBy>
  <cp:revision>22</cp:revision>
  <cp:lastPrinted>2010-08-22T22:39:00Z</cp:lastPrinted>
  <dcterms:created xsi:type="dcterms:W3CDTF">2010-09-25T17:23:00Z</dcterms:created>
  <dcterms:modified xsi:type="dcterms:W3CDTF">2016-09-27T18:48:00Z</dcterms:modified>
  <cp:category/>
</cp:coreProperties>
</file>